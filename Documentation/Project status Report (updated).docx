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2416884"/>
        <w:placeholder>
          <w:docPart w:val="3D2D3284FAF4CC4388FDDA0262864C38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4BF9DC9E" w14:textId="77777777" w:rsidR="00E64456" w:rsidRDefault="0038652D" w:rsidP="0038652D">
          <w:pPr>
            <w:pStyle w:val="Title"/>
          </w:pPr>
          <w:r w:rsidRPr="003C3319">
            <w:t>Project status Report</w:t>
          </w:r>
        </w:p>
        <w:bookmarkEnd w:id="0" w:displacedByCustomXml="next"/>
      </w:sdtContent>
    </w:sdt>
    <w:p w14:paraId="4B916E24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14:paraId="52D7B968" w14:textId="77777777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14:paraId="253B45A1" w14:textId="77777777" w:rsidR="00E219DC" w:rsidRDefault="00524943" w:rsidP="00B83AB0">
            <w:r>
              <w:t>14 November 2019</w:t>
            </w:r>
          </w:p>
        </w:tc>
        <w:tc>
          <w:tcPr>
            <w:tcW w:w="3658" w:type="dxa"/>
          </w:tcPr>
          <w:p w14:paraId="6DEAF033" w14:textId="77777777" w:rsidR="00E219DC" w:rsidRDefault="00524943" w:rsidP="00B83AB0">
            <w:r>
              <w:t>IOT for Lumi monitor</w:t>
            </w:r>
          </w:p>
        </w:tc>
        <w:tc>
          <w:tcPr>
            <w:tcW w:w="3672" w:type="dxa"/>
          </w:tcPr>
          <w:p w14:paraId="690DD600" w14:textId="77777777" w:rsidR="00E219DC" w:rsidRDefault="00524943" w:rsidP="00B83AB0">
            <w:r>
              <w:t>Abdirashid yusuf</w:t>
            </w:r>
          </w:p>
        </w:tc>
      </w:tr>
      <w:tr w:rsidR="00E219DC" w14:paraId="2847AB89" w14:textId="77777777" w:rsidTr="005C4039">
        <w:trPr>
          <w:trHeight w:val="331"/>
        </w:trPr>
        <w:sdt>
          <w:sdtPr>
            <w:id w:val="-141659919"/>
            <w:placeholder>
              <w:docPart w:val="B65FC92BB1279F4BA7563FE6FE759C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50" w:type="dxa"/>
              </w:tcPr>
              <w:p w14:paraId="38F0AAD7" w14:textId="77777777" w:rsidR="00E219DC" w:rsidRPr="003C3319" w:rsidRDefault="00392E08" w:rsidP="00B83AB0">
                <w:r w:rsidRPr="003C3319">
                  <w:t>Date</w:t>
                </w:r>
              </w:p>
            </w:tc>
          </w:sdtContent>
        </w:sdt>
        <w:sdt>
          <w:sdtPr>
            <w:id w:val="931862261"/>
            <w:placeholder>
              <w:docPart w:val="E92BCCCD9D8202438B946ACECC729D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58" w:type="dxa"/>
              </w:tcPr>
              <w:p w14:paraId="03D6CEB4" w14:textId="77777777" w:rsidR="00E219DC" w:rsidRDefault="00392E08" w:rsidP="00B83AB0">
                <w:r>
                  <w:t>Project</w:t>
                </w:r>
              </w:p>
            </w:tc>
          </w:sdtContent>
        </w:sdt>
        <w:sdt>
          <w:sdtPr>
            <w:alias w:val="Author"/>
            <w:tag w:val=""/>
            <w:id w:val="955369131"/>
            <w:placeholder>
              <w:docPart w:val="DC61F9168F0D3D48880D636DCC6F5F55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72" w:type="dxa"/>
              </w:tcPr>
              <w:p w14:paraId="62C485A3" w14:textId="77777777" w:rsidR="00E219DC" w:rsidRDefault="00524943" w:rsidP="007455C5">
                <w:r>
                  <w:t>Microsoft Office User</w:t>
                </w:r>
              </w:p>
            </w:tc>
          </w:sdtContent>
        </w:sdt>
      </w:tr>
    </w:tbl>
    <w:p w14:paraId="608C8122" w14:textId="77777777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p w14:paraId="0942D171" w14:textId="76F75574" w:rsidR="00524943" w:rsidRDefault="00524943" w:rsidP="00F0767F">
      <w:r>
        <w:t>The purpose of the project is to make a system that is able to monitor a baby while it sleeping and sends feedback of the rooms conditions I.e. temperature, humidity and light intensity</w:t>
      </w:r>
      <w:r w:rsidR="0087350D">
        <w:t xml:space="preserve">. The projects </w:t>
      </w:r>
      <w:r w:rsidR="004605D7">
        <w:t>include</w:t>
      </w:r>
      <w:r w:rsidR="0087350D">
        <w:t xml:space="preserve"> a communication channel between the parent and the baby.</w:t>
      </w:r>
      <w:r>
        <w:t xml:space="preserve"> </w:t>
      </w:r>
      <w:r w:rsidR="0087350D">
        <w:t xml:space="preserve">So </w:t>
      </w:r>
      <w:r w:rsidR="004605D7">
        <w:t>far,</w:t>
      </w:r>
      <w:r w:rsidR="0087350D">
        <w:t xml:space="preserve"> </w:t>
      </w:r>
      <w:r w:rsidR="005B6CB3">
        <w:t>th</w:t>
      </w:r>
      <w:r w:rsidR="0087350D">
        <w:t>e project is right on track as per the schedule.</w:t>
      </w:r>
    </w:p>
    <w:p w14:paraId="63699897" w14:textId="77777777" w:rsidR="00FF7EBE" w:rsidRDefault="00FF7EBE" w:rsidP="00F0767F"/>
    <w:p w14:paraId="650FD010" w14:textId="77777777" w:rsidR="00CC0778" w:rsidRPr="00DF625C" w:rsidRDefault="00CC0778" w:rsidP="00CC0778">
      <w:pPr>
        <w:pStyle w:val="Heading1"/>
      </w:pPr>
      <w:r>
        <w:t>Project Overview</w:t>
      </w:r>
    </w:p>
    <w:tbl>
      <w:tblPr>
        <w:tblStyle w:val="StatusReportTable"/>
        <w:tblW w:w="4980" w:type="pct"/>
        <w:tblLook w:val="04A0" w:firstRow="1" w:lastRow="0" w:firstColumn="1" w:lastColumn="0" w:noHBand="0" w:noVBand="1"/>
        <w:tblDescription w:val="Content layout table"/>
      </w:tblPr>
      <w:tblGrid>
        <w:gridCol w:w="2510"/>
        <w:gridCol w:w="1004"/>
        <w:gridCol w:w="2008"/>
        <w:gridCol w:w="2008"/>
        <w:gridCol w:w="2510"/>
      </w:tblGrid>
      <w:tr w:rsidR="008A2200" w14:paraId="71CC5853" w14:textId="77777777" w:rsidTr="005B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2510" w:type="dxa"/>
          </w:tcPr>
          <w:p w14:paraId="2AADF5A4" w14:textId="77777777" w:rsidR="008A2200" w:rsidRDefault="00B83AB0" w:rsidP="0013652A">
            <w:r>
              <w:t>task</w:t>
            </w:r>
          </w:p>
        </w:tc>
        <w:tc>
          <w:tcPr>
            <w:tcW w:w="1004" w:type="dxa"/>
          </w:tcPr>
          <w:p w14:paraId="6EB569C5" w14:textId="77777777" w:rsidR="008A2200" w:rsidRDefault="00B83AB0" w:rsidP="0013652A">
            <w:r>
              <w:t>% Done</w:t>
            </w:r>
          </w:p>
        </w:tc>
        <w:tc>
          <w:tcPr>
            <w:tcW w:w="2008" w:type="dxa"/>
          </w:tcPr>
          <w:p w14:paraId="40A79890" w14:textId="77777777" w:rsidR="008A2200" w:rsidRDefault="00B83AB0" w:rsidP="0013652A">
            <w:r>
              <w:t>Due date</w:t>
            </w:r>
          </w:p>
        </w:tc>
        <w:tc>
          <w:tcPr>
            <w:tcW w:w="2008" w:type="dxa"/>
          </w:tcPr>
          <w:p w14:paraId="789498A9" w14:textId="77777777" w:rsidR="008A2200" w:rsidRDefault="008A2200" w:rsidP="0013652A"/>
        </w:tc>
        <w:tc>
          <w:tcPr>
            <w:tcW w:w="2510" w:type="dxa"/>
          </w:tcPr>
          <w:p w14:paraId="77B18F1E" w14:textId="77777777" w:rsidR="008A2200" w:rsidRDefault="00B83AB0" w:rsidP="0013652A">
            <w:r>
              <w:t>notes</w:t>
            </w:r>
          </w:p>
        </w:tc>
      </w:tr>
      <w:tr w:rsidR="008A2200" w14:paraId="502631ED" w14:textId="77777777" w:rsidTr="005B6CB3">
        <w:trPr>
          <w:trHeight w:val="482"/>
        </w:trPr>
        <w:tc>
          <w:tcPr>
            <w:tcW w:w="2510" w:type="dxa"/>
          </w:tcPr>
          <w:p w14:paraId="47654DAE" w14:textId="77777777" w:rsidR="005628D8" w:rsidRDefault="00F87257" w:rsidP="0013652A">
            <w:r>
              <w:t>PCB</w:t>
            </w:r>
            <w:r w:rsidR="005628D8">
              <w:t xml:space="preserve"> milestone</w:t>
            </w:r>
          </w:p>
        </w:tc>
        <w:tc>
          <w:tcPr>
            <w:tcW w:w="1004" w:type="dxa"/>
          </w:tcPr>
          <w:p w14:paraId="1461EAD9" w14:textId="77777777" w:rsidR="008A2200" w:rsidRDefault="005628D8" w:rsidP="0013652A">
            <w:r>
              <w:t>100</w:t>
            </w:r>
          </w:p>
        </w:tc>
        <w:tc>
          <w:tcPr>
            <w:tcW w:w="2008" w:type="dxa"/>
          </w:tcPr>
          <w:p w14:paraId="0B7B4A1F" w14:textId="77777777" w:rsidR="008A2200" w:rsidRDefault="005628D8" w:rsidP="0013652A">
            <w:r>
              <w:t>November 7 2019</w:t>
            </w:r>
          </w:p>
        </w:tc>
        <w:tc>
          <w:tcPr>
            <w:tcW w:w="2008" w:type="dxa"/>
          </w:tcPr>
          <w:p w14:paraId="13D73F16" w14:textId="77777777" w:rsidR="008A2200" w:rsidRDefault="008A2200" w:rsidP="0013652A"/>
        </w:tc>
        <w:tc>
          <w:tcPr>
            <w:tcW w:w="2510" w:type="dxa"/>
          </w:tcPr>
          <w:p w14:paraId="439BEED5" w14:textId="77777777" w:rsidR="008A2200" w:rsidRDefault="005628D8" w:rsidP="0013652A">
            <w:r>
              <w:t xml:space="preserve">I have soldered the sensor to </w:t>
            </w:r>
            <w:r w:rsidR="00D86772">
              <w:t>the PCB</w:t>
            </w:r>
            <w:r>
              <w:t>. Posted the images on the blog</w:t>
            </w:r>
          </w:p>
        </w:tc>
      </w:tr>
      <w:tr w:rsidR="008A2200" w14:paraId="55B73DB6" w14:textId="77777777" w:rsidTr="005B6CB3">
        <w:trPr>
          <w:trHeight w:val="482"/>
        </w:trPr>
        <w:tc>
          <w:tcPr>
            <w:tcW w:w="2510" w:type="dxa"/>
          </w:tcPr>
          <w:p w14:paraId="6456350D" w14:textId="77777777" w:rsidR="008A2200" w:rsidRDefault="00F87257" w:rsidP="0013652A">
            <w:r>
              <w:t>Breadboard</w:t>
            </w:r>
            <w:r w:rsidR="005628D8">
              <w:t xml:space="preserve"> milestone</w:t>
            </w:r>
          </w:p>
        </w:tc>
        <w:tc>
          <w:tcPr>
            <w:tcW w:w="1004" w:type="dxa"/>
          </w:tcPr>
          <w:p w14:paraId="5A3E1966" w14:textId="77777777" w:rsidR="008A2200" w:rsidRDefault="005628D8" w:rsidP="0013652A">
            <w:r>
              <w:t>100</w:t>
            </w:r>
          </w:p>
        </w:tc>
        <w:tc>
          <w:tcPr>
            <w:tcW w:w="2008" w:type="dxa"/>
          </w:tcPr>
          <w:p w14:paraId="1B614A8E" w14:textId="77777777" w:rsidR="008A2200" w:rsidRDefault="005628D8" w:rsidP="0013652A">
            <w:r>
              <w:t>October 31 2019</w:t>
            </w:r>
          </w:p>
        </w:tc>
        <w:tc>
          <w:tcPr>
            <w:tcW w:w="2008" w:type="dxa"/>
          </w:tcPr>
          <w:p w14:paraId="7E75DDA8" w14:textId="77777777" w:rsidR="008A2200" w:rsidRDefault="008A2200" w:rsidP="0013652A"/>
        </w:tc>
        <w:tc>
          <w:tcPr>
            <w:tcW w:w="2510" w:type="dxa"/>
          </w:tcPr>
          <w:p w14:paraId="0AC57F74" w14:textId="77777777" w:rsidR="008A2200" w:rsidRDefault="00D86772" w:rsidP="0013652A">
            <w:r>
              <w:t>Successfully assembled</w:t>
            </w:r>
            <w:r w:rsidR="005B6CB3">
              <w:t xml:space="preserve"> the breadboard. All went well. Posted a picture on the blog.</w:t>
            </w:r>
          </w:p>
        </w:tc>
      </w:tr>
      <w:tr w:rsidR="008A2200" w14:paraId="6F9D4A61" w14:textId="77777777" w:rsidTr="005B6CB3">
        <w:trPr>
          <w:trHeight w:val="482"/>
        </w:trPr>
        <w:tc>
          <w:tcPr>
            <w:tcW w:w="2510" w:type="dxa"/>
          </w:tcPr>
          <w:p w14:paraId="71C74E46" w14:textId="77777777" w:rsidR="008A2200" w:rsidRDefault="005B6CB3" w:rsidP="0013652A">
            <w:r>
              <w:t>Breadboard and PCB design</w:t>
            </w:r>
          </w:p>
        </w:tc>
        <w:tc>
          <w:tcPr>
            <w:tcW w:w="1004" w:type="dxa"/>
          </w:tcPr>
          <w:p w14:paraId="0612C77F" w14:textId="77777777" w:rsidR="008A2200" w:rsidRDefault="005B6CB3" w:rsidP="0013652A">
            <w:r>
              <w:t>100</w:t>
            </w:r>
          </w:p>
        </w:tc>
        <w:tc>
          <w:tcPr>
            <w:tcW w:w="2008" w:type="dxa"/>
          </w:tcPr>
          <w:p w14:paraId="197C148D" w14:textId="77777777" w:rsidR="008A2200" w:rsidRDefault="005B6CB3" w:rsidP="0013652A">
            <w:r>
              <w:t>October 17 2019</w:t>
            </w:r>
          </w:p>
        </w:tc>
        <w:tc>
          <w:tcPr>
            <w:tcW w:w="2008" w:type="dxa"/>
          </w:tcPr>
          <w:p w14:paraId="482D2EA7" w14:textId="77777777" w:rsidR="008A2200" w:rsidRDefault="008A2200" w:rsidP="0013652A"/>
        </w:tc>
        <w:tc>
          <w:tcPr>
            <w:tcW w:w="2510" w:type="dxa"/>
          </w:tcPr>
          <w:p w14:paraId="086396CF" w14:textId="77777777" w:rsidR="005B6CB3" w:rsidRDefault="005B6CB3" w:rsidP="0013652A">
            <w:r>
              <w:t>Designed the bread boa</w:t>
            </w:r>
            <w:r w:rsidR="00762ACB">
              <w:t>r</w:t>
            </w:r>
            <w:r>
              <w:t xml:space="preserve">d and PCB on fritzing. Sent my file the prototype lab for PCB making. </w:t>
            </w:r>
          </w:p>
        </w:tc>
      </w:tr>
      <w:tr w:rsidR="005B6CB3" w14:paraId="2E090BC7" w14:textId="77777777" w:rsidTr="005B6CB3">
        <w:trPr>
          <w:trHeight w:val="482"/>
        </w:trPr>
        <w:tc>
          <w:tcPr>
            <w:tcW w:w="2510" w:type="dxa"/>
          </w:tcPr>
          <w:p w14:paraId="003B5A83" w14:textId="77777777" w:rsidR="005B6CB3" w:rsidRDefault="005B6CB3" w:rsidP="0013652A">
            <w:r>
              <w:t xml:space="preserve">Acquisitions </w:t>
            </w:r>
          </w:p>
        </w:tc>
        <w:tc>
          <w:tcPr>
            <w:tcW w:w="1004" w:type="dxa"/>
          </w:tcPr>
          <w:p w14:paraId="000BFD08" w14:textId="77777777" w:rsidR="005B6CB3" w:rsidRDefault="005B6CB3" w:rsidP="0013652A">
            <w:r>
              <w:t>100</w:t>
            </w:r>
          </w:p>
        </w:tc>
        <w:tc>
          <w:tcPr>
            <w:tcW w:w="2008" w:type="dxa"/>
          </w:tcPr>
          <w:p w14:paraId="66F6BA2D" w14:textId="77777777" w:rsidR="005B6CB3" w:rsidRDefault="005B6CB3" w:rsidP="0013652A">
            <w:r>
              <w:t>October 10 2019</w:t>
            </w:r>
          </w:p>
        </w:tc>
        <w:tc>
          <w:tcPr>
            <w:tcW w:w="2008" w:type="dxa"/>
          </w:tcPr>
          <w:p w14:paraId="22514740" w14:textId="77777777" w:rsidR="005B6CB3" w:rsidRDefault="005B6CB3" w:rsidP="0013652A"/>
        </w:tc>
        <w:tc>
          <w:tcPr>
            <w:tcW w:w="2510" w:type="dxa"/>
          </w:tcPr>
          <w:p w14:paraId="23271979" w14:textId="77777777" w:rsidR="005B6CB3" w:rsidRDefault="005B6CB3" w:rsidP="0013652A">
            <w:r>
              <w:t>All parts received</w:t>
            </w:r>
            <w:r w:rsidR="00762ACB">
              <w:t xml:space="preserve"> and Shown to the professor </w:t>
            </w:r>
          </w:p>
        </w:tc>
      </w:tr>
      <w:tr w:rsidR="005B6CB3" w14:paraId="1BE921D2" w14:textId="77777777" w:rsidTr="005B6CB3">
        <w:trPr>
          <w:trHeight w:val="482"/>
        </w:trPr>
        <w:tc>
          <w:tcPr>
            <w:tcW w:w="2510" w:type="dxa"/>
          </w:tcPr>
          <w:p w14:paraId="2C159C73" w14:textId="77777777" w:rsidR="005B6CB3" w:rsidRDefault="005B6CB3" w:rsidP="0013652A">
            <w:r>
              <w:t>Parts ordered</w:t>
            </w:r>
          </w:p>
        </w:tc>
        <w:tc>
          <w:tcPr>
            <w:tcW w:w="1004" w:type="dxa"/>
          </w:tcPr>
          <w:p w14:paraId="541FA25F" w14:textId="77777777" w:rsidR="005B6CB3" w:rsidRDefault="005B6CB3" w:rsidP="0013652A">
            <w:r>
              <w:t>100</w:t>
            </w:r>
          </w:p>
        </w:tc>
        <w:tc>
          <w:tcPr>
            <w:tcW w:w="2008" w:type="dxa"/>
          </w:tcPr>
          <w:p w14:paraId="5CA4F1FF" w14:textId="77777777" w:rsidR="005B6CB3" w:rsidRDefault="005B6CB3" w:rsidP="0013652A">
            <w:r>
              <w:t>October 3 2019</w:t>
            </w:r>
          </w:p>
        </w:tc>
        <w:tc>
          <w:tcPr>
            <w:tcW w:w="2008" w:type="dxa"/>
          </w:tcPr>
          <w:p w14:paraId="3EE4BB86" w14:textId="77777777" w:rsidR="005B6CB3" w:rsidRDefault="005B6CB3" w:rsidP="0013652A"/>
        </w:tc>
        <w:tc>
          <w:tcPr>
            <w:tcW w:w="2510" w:type="dxa"/>
          </w:tcPr>
          <w:p w14:paraId="67FACF21" w14:textId="77777777" w:rsidR="005B6CB3" w:rsidRDefault="005B6CB3" w:rsidP="0013652A">
            <w:r>
              <w:t>Order all the parts needed for the project</w:t>
            </w:r>
          </w:p>
        </w:tc>
      </w:tr>
      <w:tr w:rsidR="005B6CB3" w14:paraId="0F9EB315" w14:textId="77777777" w:rsidTr="005B6CB3">
        <w:trPr>
          <w:trHeight w:val="482"/>
        </w:trPr>
        <w:tc>
          <w:tcPr>
            <w:tcW w:w="2510" w:type="dxa"/>
          </w:tcPr>
          <w:p w14:paraId="59C3404B" w14:textId="77777777" w:rsidR="005B6CB3" w:rsidRDefault="00762ACB" w:rsidP="0013652A">
            <w:r>
              <w:t>Budget</w:t>
            </w:r>
          </w:p>
        </w:tc>
        <w:tc>
          <w:tcPr>
            <w:tcW w:w="1004" w:type="dxa"/>
          </w:tcPr>
          <w:p w14:paraId="32865045" w14:textId="77777777" w:rsidR="005B6CB3" w:rsidRDefault="00762ACB" w:rsidP="0013652A">
            <w:r>
              <w:t>100</w:t>
            </w:r>
          </w:p>
        </w:tc>
        <w:tc>
          <w:tcPr>
            <w:tcW w:w="2008" w:type="dxa"/>
          </w:tcPr>
          <w:p w14:paraId="65C2246E" w14:textId="77777777" w:rsidR="005B6CB3" w:rsidRDefault="00762ACB" w:rsidP="0013652A">
            <w:r>
              <w:t>September 26 2019</w:t>
            </w:r>
          </w:p>
        </w:tc>
        <w:tc>
          <w:tcPr>
            <w:tcW w:w="2008" w:type="dxa"/>
          </w:tcPr>
          <w:p w14:paraId="63FC8718" w14:textId="77777777" w:rsidR="005B6CB3" w:rsidRDefault="005B6CB3" w:rsidP="0013652A"/>
        </w:tc>
        <w:tc>
          <w:tcPr>
            <w:tcW w:w="2510" w:type="dxa"/>
          </w:tcPr>
          <w:p w14:paraId="69D79C93" w14:textId="77777777" w:rsidR="005B6CB3" w:rsidRDefault="00762ACB" w:rsidP="0013652A">
            <w:r>
              <w:t>Created a budget for the project. Posted my budget on the blog</w:t>
            </w:r>
          </w:p>
        </w:tc>
      </w:tr>
      <w:tr w:rsidR="005B6CB3" w14:paraId="1A36414E" w14:textId="77777777" w:rsidTr="005B6CB3">
        <w:trPr>
          <w:trHeight w:val="482"/>
        </w:trPr>
        <w:tc>
          <w:tcPr>
            <w:tcW w:w="2510" w:type="dxa"/>
          </w:tcPr>
          <w:p w14:paraId="5648F3E2" w14:textId="77777777" w:rsidR="005B6CB3" w:rsidRDefault="00762ACB" w:rsidP="0013652A">
            <w:r>
              <w:t>Proposal</w:t>
            </w:r>
          </w:p>
        </w:tc>
        <w:tc>
          <w:tcPr>
            <w:tcW w:w="1004" w:type="dxa"/>
          </w:tcPr>
          <w:p w14:paraId="47C11B57" w14:textId="77777777" w:rsidR="005B6CB3" w:rsidRDefault="00762ACB" w:rsidP="0013652A">
            <w:r>
              <w:t>100</w:t>
            </w:r>
          </w:p>
        </w:tc>
        <w:tc>
          <w:tcPr>
            <w:tcW w:w="2008" w:type="dxa"/>
          </w:tcPr>
          <w:p w14:paraId="5642A435" w14:textId="77777777" w:rsidR="005B6CB3" w:rsidRDefault="00762ACB" w:rsidP="0013652A">
            <w:r>
              <w:t>September 10 2019</w:t>
            </w:r>
          </w:p>
        </w:tc>
        <w:tc>
          <w:tcPr>
            <w:tcW w:w="2008" w:type="dxa"/>
          </w:tcPr>
          <w:p w14:paraId="55A269A8" w14:textId="77777777" w:rsidR="005B6CB3" w:rsidRDefault="005B6CB3" w:rsidP="0013652A"/>
        </w:tc>
        <w:tc>
          <w:tcPr>
            <w:tcW w:w="2510" w:type="dxa"/>
          </w:tcPr>
          <w:p w14:paraId="52BC3B28" w14:textId="77777777" w:rsidR="005B6CB3" w:rsidRDefault="00762ACB" w:rsidP="0013652A">
            <w:r>
              <w:t xml:space="preserve">Created a project proposal. Posted the proposal to </w:t>
            </w:r>
            <w:r w:rsidR="00D86772">
              <w:t>GitHub</w:t>
            </w:r>
            <w:r>
              <w:t xml:space="preserve"> at documents f</w:t>
            </w:r>
            <w:r w:rsidR="00F87257">
              <w:t>older.</w:t>
            </w:r>
          </w:p>
        </w:tc>
      </w:tr>
      <w:tr w:rsidR="005B6CB3" w14:paraId="2BED23C1" w14:textId="77777777" w:rsidTr="005B6CB3">
        <w:trPr>
          <w:trHeight w:val="482"/>
        </w:trPr>
        <w:tc>
          <w:tcPr>
            <w:tcW w:w="2510" w:type="dxa"/>
          </w:tcPr>
          <w:p w14:paraId="2E7403A9" w14:textId="77777777" w:rsidR="005B6CB3" w:rsidRDefault="005B6CB3" w:rsidP="0013652A"/>
        </w:tc>
        <w:tc>
          <w:tcPr>
            <w:tcW w:w="1004" w:type="dxa"/>
          </w:tcPr>
          <w:p w14:paraId="33BD3852" w14:textId="77777777" w:rsidR="005B6CB3" w:rsidRDefault="005B6CB3" w:rsidP="0013652A"/>
        </w:tc>
        <w:tc>
          <w:tcPr>
            <w:tcW w:w="2008" w:type="dxa"/>
          </w:tcPr>
          <w:p w14:paraId="7D267807" w14:textId="77777777" w:rsidR="005B6CB3" w:rsidRDefault="005B6CB3" w:rsidP="0013652A"/>
        </w:tc>
        <w:tc>
          <w:tcPr>
            <w:tcW w:w="2008" w:type="dxa"/>
          </w:tcPr>
          <w:p w14:paraId="47D7A75E" w14:textId="77777777" w:rsidR="005B6CB3" w:rsidRDefault="005B6CB3" w:rsidP="0013652A"/>
        </w:tc>
        <w:tc>
          <w:tcPr>
            <w:tcW w:w="2510" w:type="dxa"/>
          </w:tcPr>
          <w:p w14:paraId="373CA0AF" w14:textId="77777777" w:rsidR="005B6CB3" w:rsidRDefault="005B6CB3" w:rsidP="0013652A"/>
        </w:tc>
      </w:tr>
    </w:tbl>
    <w:p w14:paraId="43817635" w14:textId="77777777" w:rsidR="008A2200" w:rsidRPr="0044378E" w:rsidRDefault="008A2200" w:rsidP="00EC0CF1">
      <w:pPr>
        <w:pStyle w:val="Heading1"/>
      </w:pPr>
      <w:r w:rsidRPr="00EC0CF1">
        <w:lastRenderedPageBreak/>
        <w:t>Budget</w:t>
      </w:r>
      <w:r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0E76EE2D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58A0B9F3" w14:textId="77777777" w:rsidR="00EC1F4E" w:rsidRDefault="00B83AB0" w:rsidP="0013652A">
            <w:r>
              <w:t>category</w:t>
            </w:r>
          </w:p>
        </w:tc>
        <w:tc>
          <w:tcPr>
            <w:tcW w:w="2016" w:type="dxa"/>
          </w:tcPr>
          <w:p w14:paraId="290A924B" w14:textId="77777777" w:rsidR="00EC1F4E" w:rsidRDefault="00B83AB0" w:rsidP="0013652A">
            <w:r>
              <w:t>spent</w:t>
            </w:r>
          </w:p>
        </w:tc>
        <w:tc>
          <w:tcPr>
            <w:tcW w:w="1512" w:type="dxa"/>
          </w:tcPr>
          <w:p w14:paraId="159B1A1F" w14:textId="77777777" w:rsidR="00EC1F4E" w:rsidRDefault="00B83AB0" w:rsidP="0013652A">
            <w:r>
              <w:t>% of total</w:t>
            </w:r>
          </w:p>
        </w:tc>
        <w:tc>
          <w:tcPr>
            <w:tcW w:w="1512" w:type="dxa"/>
          </w:tcPr>
          <w:p w14:paraId="7A45C6B0" w14:textId="77777777" w:rsidR="00EC1F4E" w:rsidRDefault="00EC1F4E" w:rsidP="0013652A"/>
        </w:tc>
        <w:tc>
          <w:tcPr>
            <w:tcW w:w="2520" w:type="dxa"/>
          </w:tcPr>
          <w:p w14:paraId="61E44D50" w14:textId="77777777" w:rsidR="00EC1F4E" w:rsidRDefault="00B83AB0" w:rsidP="0013652A">
            <w:r>
              <w:t>notes</w:t>
            </w:r>
          </w:p>
        </w:tc>
      </w:tr>
      <w:tr w:rsidR="00EC1F4E" w14:paraId="721B4434" w14:textId="77777777" w:rsidTr="00CA4D00">
        <w:trPr>
          <w:trHeight w:val="331"/>
        </w:trPr>
        <w:tc>
          <w:tcPr>
            <w:tcW w:w="2520" w:type="dxa"/>
          </w:tcPr>
          <w:p w14:paraId="039BEE59" w14:textId="77777777" w:rsidR="00EC1F4E" w:rsidRDefault="00762ACB" w:rsidP="0013652A">
            <w:r w:rsidRPr="00762ACB">
              <w:t>I2S MEMS Microphone Breakout - SPH0645LM4H</w:t>
            </w:r>
            <w:r>
              <w:t xml:space="preserve"> sensor</w:t>
            </w:r>
          </w:p>
        </w:tc>
        <w:tc>
          <w:tcPr>
            <w:tcW w:w="2016" w:type="dxa"/>
          </w:tcPr>
          <w:p w14:paraId="10137013" w14:textId="77777777" w:rsidR="00EC1F4E" w:rsidRDefault="00762ACB" w:rsidP="0013652A">
            <w:r>
              <w:t>40</w:t>
            </w:r>
          </w:p>
        </w:tc>
        <w:tc>
          <w:tcPr>
            <w:tcW w:w="1512" w:type="dxa"/>
          </w:tcPr>
          <w:p w14:paraId="54BF5507" w14:textId="77777777" w:rsidR="00EC1F4E" w:rsidRDefault="00F87257" w:rsidP="0013652A">
            <w:r>
              <w:t>-33</w:t>
            </w:r>
          </w:p>
        </w:tc>
        <w:tc>
          <w:tcPr>
            <w:tcW w:w="1512" w:type="dxa"/>
          </w:tcPr>
          <w:p w14:paraId="4B2DDC5D" w14:textId="77777777" w:rsidR="00EC1F4E" w:rsidRDefault="00EC1F4E" w:rsidP="0013652A"/>
        </w:tc>
        <w:tc>
          <w:tcPr>
            <w:tcW w:w="2520" w:type="dxa"/>
          </w:tcPr>
          <w:p w14:paraId="396BA810" w14:textId="77777777" w:rsidR="00EC1F4E" w:rsidRDefault="00762ACB" w:rsidP="0013652A">
            <w:r>
              <w:t xml:space="preserve">The total exceeded the anticipated price because additional rates for Currency conversion  </w:t>
            </w:r>
          </w:p>
        </w:tc>
      </w:tr>
      <w:tr w:rsidR="00EC1F4E" w14:paraId="074A043D" w14:textId="77777777" w:rsidTr="00CA4D00">
        <w:trPr>
          <w:trHeight w:val="331"/>
        </w:trPr>
        <w:tc>
          <w:tcPr>
            <w:tcW w:w="2520" w:type="dxa"/>
          </w:tcPr>
          <w:p w14:paraId="1B14694B" w14:textId="77777777" w:rsidR="00EC1F4E" w:rsidRDefault="00762ACB" w:rsidP="0013652A">
            <w:r>
              <w:t>Raspberry PI 3 model B</w:t>
            </w:r>
          </w:p>
        </w:tc>
        <w:tc>
          <w:tcPr>
            <w:tcW w:w="2016" w:type="dxa"/>
          </w:tcPr>
          <w:p w14:paraId="79181305" w14:textId="77777777" w:rsidR="00EC1F4E" w:rsidRDefault="00F87257" w:rsidP="0013652A">
            <w:r>
              <w:t>20</w:t>
            </w:r>
          </w:p>
        </w:tc>
        <w:tc>
          <w:tcPr>
            <w:tcW w:w="1512" w:type="dxa"/>
          </w:tcPr>
          <w:p w14:paraId="2B9EB089" w14:textId="77777777" w:rsidR="00EC1F4E" w:rsidRDefault="00F87257" w:rsidP="0013652A">
            <w:r>
              <w:t>21</w:t>
            </w:r>
          </w:p>
        </w:tc>
        <w:tc>
          <w:tcPr>
            <w:tcW w:w="1512" w:type="dxa"/>
          </w:tcPr>
          <w:p w14:paraId="01E74C38" w14:textId="77777777" w:rsidR="00EC1F4E" w:rsidRDefault="00EC1F4E" w:rsidP="0013652A"/>
        </w:tc>
        <w:tc>
          <w:tcPr>
            <w:tcW w:w="2520" w:type="dxa"/>
          </w:tcPr>
          <w:p w14:paraId="2163A8A8" w14:textId="77777777" w:rsidR="00EC1F4E" w:rsidRDefault="00F87257" w:rsidP="0013652A">
            <w:r>
              <w:t xml:space="preserve">I found a PI that I used for and old project. Bought a new SD card for this project. </w:t>
            </w:r>
          </w:p>
        </w:tc>
      </w:tr>
      <w:tr w:rsidR="00EC1F4E" w14:paraId="091E525F" w14:textId="77777777" w:rsidTr="00CA4D00">
        <w:trPr>
          <w:trHeight w:val="331"/>
        </w:trPr>
        <w:tc>
          <w:tcPr>
            <w:tcW w:w="2520" w:type="dxa"/>
          </w:tcPr>
          <w:p w14:paraId="3D913C0D" w14:textId="77777777" w:rsidR="00EC1F4E" w:rsidRDefault="00EC1F4E" w:rsidP="0013652A"/>
        </w:tc>
        <w:tc>
          <w:tcPr>
            <w:tcW w:w="2016" w:type="dxa"/>
          </w:tcPr>
          <w:p w14:paraId="07B998CA" w14:textId="77777777" w:rsidR="00EC1F4E" w:rsidRDefault="00EC1F4E" w:rsidP="0013652A"/>
        </w:tc>
        <w:tc>
          <w:tcPr>
            <w:tcW w:w="1512" w:type="dxa"/>
          </w:tcPr>
          <w:p w14:paraId="76273D98" w14:textId="77777777" w:rsidR="00EC1F4E" w:rsidRDefault="00EC1F4E" w:rsidP="0013652A"/>
        </w:tc>
        <w:tc>
          <w:tcPr>
            <w:tcW w:w="1512" w:type="dxa"/>
          </w:tcPr>
          <w:p w14:paraId="5A72E39B" w14:textId="77777777" w:rsidR="00EC1F4E" w:rsidRDefault="00EC1F4E" w:rsidP="0013652A"/>
        </w:tc>
        <w:tc>
          <w:tcPr>
            <w:tcW w:w="2520" w:type="dxa"/>
          </w:tcPr>
          <w:p w14:paraId="0492A706" w14:textId="77777777" w:rsidR="00EC1F4E" w:rsidRDefault="00EC1F4E" w:rsidP="0013652A"/>
        </w:tc>
      </w:tr>
    </w:tbl>
    <w:p w14:paraId="6B4ABB09" w14:textId="77777777" w:rsidR="00B83AB0" w:rsidRDefault="00B83AB0" w:rsidP="00EC0CF1">
      <w:pPr>
        <w:pStyle w:val="Heading1"/>
      </w:pPr>
      <w:r>
        <w:t xml:space="preserve">Risk </w:t>
      </w:r>
      <w:r w:rsidRPr="00EC0CF1">
        <w:t>and</w:t>
      </w:r>
      <w:r>
        <w:t xml:space="preserve"> issue history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2520"/>
        <w:gridCol w:w="2520"/>
      </w:tblGrid>
      <w:tr w:rsidR="00B83AB0" w14:paraId="1C16B891" w14:textId="77777777" w:rsidTr="00EC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14:paraId="2CF62EC6" w14:textId="77777777" w:rsidR="00B83AB0" w:rsidRDefault="00B83AB0" w:rsidP="0013652A">
            <w:r>
              <w:t>issue</w:t>
            </w:r>
          </w:p>
        </w:tc>
        <w:tc>
          <w:tcPr>
            <w:tcW w:w="2520" w:type="dxa"/>
          </w:tcPr>
          <w:p w14:paraId="7B6D27FC" w14:textId="77777777" w:rsidR="00B83AB0" w:rsidRDefault="00B83AB0" w:rsidP="0013652A"/>
        </w:tc>
        <w:tc>
          <w:tcPr>
            <w:tcW w:w="2520" w:type="dxa"/>
          </w:tcPr>
          <w:p w14:paraId="25A3E862" w14:textId="77777777" w:rsidR="00B83AB0" w:rsidRDefault="00B83AB0" w:rsidP="0013652A">
            <w:r>
              <w:t>DATE</w:t>
            </w:r>
          </w:p>
        </w:tc>
      </w:tr>
      <w:tr w:rsidR="00B83AB0" w14:paraId="23427472" w14:textId="77777777" w:rsidTr="00EC0CF1">
        <w:trPr>
          <w:trHeight w:val="331"/>
        </w:trPr>
        <w:tc>
          <w:tcPr>
            <w:tcW w:w="5040" w:type="dxa"/>
          </w:tcPr>
          <w:p w14:paraId="2EB358A9" w14:textId="77777777" w:rsidR="00B83AB0" w:rsidRDefault="00C10EE6" w:rsidP="0013652A">
            <w:r>
              <w:t>Made a mistake in PCB design. I have redesigned the PCB and sent out to the prototype lab for new board.</w:t>
            </w:r>
          </w:p>
        </w:tc>
        <w:tc>
          <w:tcPr>
            <w:tcW w:w="2520" w:type="dxa"/>
          </w:tcPr>
          <w:p w14:paraId="315D17E6" w14:textId="77777777" w:rsidR="00B83AB0" w:rsidRDefault="00B83AB0" w:rsidP="0013652A"/>
        </w:tc>
        <w:tc>
          <w:tcPr>
            <w:tcW w:w="2520" w:type="dxa"/>
          </w:tcPr>
          <w:p w14:paraId="5B6A977D" w14:textId="77777777" w:rsidR="00B83AB0" w:rsidRDefault="00C10EE6" w:rsidP="0013652A">
            <w:r>
              <w:t>November 14 2019</w:t>
            </w:r>
          </w:p>
        </w:tc>
      </w:tr>
      <w:tr w:rsidR="00FF7EBE" w14:paraId="3FEACF9D" w14:textId="77777777" w:rsidTr="00EC0CF1">
        <w:trPr>
          <w:trHeight w:val="331"/>
        </w:trPr>
        <w:tc>
          <w:tcPr>
            <w:tcW w:w="5040" w:type="dxa"/>
          </w:tcPr>
          <w:p w14:paraId="477A11AE" w14:textId="77777777" w:rsidR="00FF7EBE" w:rsidRDefault="00FF7EBE" w:rsidP="0013652A"/>
        </w:tc>
        <w:tc>
          <w:tcPr>
            <w:tcW w:w="2520" w:type="dxa"/>
          </w:tcPr>
          <w:p w14:paraId="31051901" w14:textId="77777777" w:rsidR="00FF7EBE" w:rsidRDefault="00FF7EBE" w:rsidP="0013652A"/>
        </w:tc>
        <w:tc>
          <w:tcPr>
            <w:tcW w:w="2520" w:type="dxa"/>
          </w:tcPr>
          <w:p w14:paraId="2B9CF835" w14:textId="77777777" w:rsidR="00FF7EBE" w:rsidRDefault="00FF7EBE" w:rsidP="0013652A"/>
        </w:tc>
      </w:tr>
      <w:tr w:rsidR="00B83AB0" w14:paraId="441BA15A" w14:textId="77777777" w:rsidTr="00EC0CF1">
        <w:trPr>
          <w:trHeight w:val="331"/>
        </w:trPr>
        <w:tc>
          <w:tcPr>
            <w:tcW w:w="5040" w:type="dxa"/>
          </w:tcPr>
          <w:p w14:paraId="2E2B8304" w14:textId="77777777" w:rsidR="00B83AB0" w:rsidRDefault="00B83AB0" w:rsidP="0013652A"/>
        </w:tc>
        <w:tc>
          <w:tcPr>
            <w:tcW w:w="2520" w:type="dxa"/>
          </w:tcPr>
          <w:p w14:paraId="564E0725" w14:textId="77777777" w:rsidR="00B83AB0" w:rsidRDefault="00B83AB0" w:rsidP="0013652A"/>
        </w:tc>
        <w:tc>
          <w:tcPr>
            <w:tcW w:w="2520" w:type="dxa"/>
          </w:tcPr>
          <w:p w14:paraId="0A74F65A" w14:textId="77777777" w:rsidR="00B83AB0" w:rsidRDefault="00B83AB0" w:rsidP="0013652A"/>
        </w:tc>
      </w:tr>
    </w:tbl>
    <w:p w14:paraId="7309DE8C" w14:textId="77777777" w:rsidR="005A2C96" w:rsidRDefault="005A2C96" w:rsidP="005A2C96">
      <w:pPr>
        <w:pStyle w:val="Heading1"/>
      </w:pPr>
      <w:r w:rsidRPr="005A2C96">
        <w:t>CONCLUSIONS/RECOMMENDATIONS</w:t>
      </w:r>
    </w:p>
    <w:p w14:paraId="5CAB8D6E" w14:textId="77777777" w:rsidR="008E3A9C" w:rsidRDefault="00F93666">
      <w:r>
        <w:t xml:space="preserve">So far, I have managed to complete every task on time except that I had to redesign the PCB board. I will solder the new PCB as soon as it is ready. </w:t>
      </w:r>
    </w:p>
    <w:sectPr w:rsidR="008E3A9C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0312" w14:textId="77777777" w:rsidR="00577304" w:rsidRDefault="00577304" w:rsidP="00E02929">
      <w:pPr>
        <w:spacing w:after="0"/>
      </w:pPr>
      <w:r>
        <w:separator/>
      </w:r>
    </w:p>
  </w:endnote>
  <w:endnote w:type="continuationSeparator" w:id="0">
    <w:p w14:paraId="428370B1" w14:textId="77777777" w:rsidR="00577304" w:rsidRDefault="00577304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D5DA2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6BD47" w14:textId="77777777" w:rsidR="00577304" w:rsidRDefault="00577304" w:rsidP="00E02929">
      <w:pPr>
        <w:spacing w:after="0"/>
      </w:pPr>
      <w:r>
        <w:separator/>
      </w:r>
    </w:p>
  </w:footnote>
  <w:footnote w:type="continuationSeparator" w:id="0">
    <w:p w14:paraId="1F2B184D" w14:textId="77777777" w:rsidR="00577304" w:rsidRDefault="00577304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14:paraId="70C114BC" w14:textId="77777777" w:rsidTr="00554FFA">
      <w:trPr>
        <w:trHeight w:val="821"/>
      </w:trPr>
      <w:tc>
        <w:tcPr>
          <w:tcW w:w="5040" w:type="dxa"/>
          <w:vAlign w:val="bottom"/>
        </w:tcPr>
        <w:p w14:paraId="62DBAA23" w14:textId="54F8135C" w:rsidR="00FF7EBE" w:rsidRDefault="00FF7EBE" w:rsidP="00EC0CF1">
          <w:pPr>
            <w:pStyle w:val="Header"/>
          </w:pPr>
        </w:p>
        <w:p w14:paraId="201AEEDD" w14:textId="74D83477" w:rsidR="00FF7EBE" w:rsidRDefault="00FF7EBE" w:rsidP="007A565D"/>
      </w:tc>
      <w:tc>
        <w:tcPr>
          <w:tcW w:w="5040" w:type="dxa"/>
          <w:vAlign w:val="bottom"/>
        </w:tcPr>
        <w:p w14:paraId="444A4836" w14:textId="2561B10B" w:rsidR="00FF7EBE" w:rsidRDefault="00FF7EBE" w:rsidP="003C1FC0">
          <w:pPr>
            <w:pStyle w:val="Graphic"/>
          </w:pPr>
        </w:p>
      </w:tc>
    </w:tr>
  </w:tbl>
  <w:p w14:paraId="3A455753" w14:textId="77777777"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43"/>
    <w:rsid w:val="00002E34"/>
    <w:rsid w:val="000260A9"/>
    <w:rsid w:val="000974AE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2127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05D7"/>
    <w:rsid w:val="00465B79"/>
    <w:rsid w:val="00495301"/>
    <w:rsid w:val="004A234F"/>
    <w:rsid w:val="00504074"/>
    <w:rsid w:val="005235FF"/>
    <w:rsid w:val="00524943"/>
    <w:rsid w:val="00554FFA"/>
    <w:rsid w:val="005628D8"/>
    <w:rsid w:val="00577304"/>
    <w:rsid w:val="005848AD"/>
    <w:rsid w:val="00587DBA"/>
    <w:rsid w:val="005A2C96"/>
    <w:rsid w:val="005A49E4"/>
    <w:rsid w:val="005B6CB3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455C5"/>
    <w:rsid w:val="00762ACB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7350D"/>
    <w:rsid w:val="008A2200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E05B1"/>
    <w:rsid w:val="00BE36A4"/>
    <w:rsid w:val="00C10EE6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86772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74C81"/>
    <w:rsid w:val="00F87257"/>
    <w:rsid w:val="00F93666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AD13C0"/>
  <w15:chartTrackingRefBased/>
  <w15:docId w15:val="{B114BCAD-FB3A-3146-8B85-BA587DA9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ddy/Library/Containers/com.microsoft.Word/Data/Library/Application%20Support/Microsoft/Office/16.0/DTS/Search/%7bC6EA42C5-10FB-E347-95DC-B683DFA276D2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2D3284FAF4CC4388FDDA0262864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3307-9419-5147-ADE9-C53F93C9C3B5}"/>
      </w:docPartPr>
      <w:docPartBody>
        <w:p w:rsidR="001259C6" w:rsidRDefault="00434587">
          <w:pPr>
            <w:pStyle w:val="3D2D3284FAF4CC4388FDDA0262864C38"/>
          </w:pPr>
          <w:r w:rsidRPr="003C3319">
            <w:t>Project status Report</w:t>
          </w:r>
        </w:p>
      </w:docPartBody>
    </w:docPart>
    <w:docPart>
      <w:docPartPr>
        <w:name w:val="B65FC92BB1279F4BA7563FE6FE759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EC712-54B5-1D44-8B9D-11FE6BE230DE}"/>
      </w:docPartPr>
      <w:docPartBody>
        <w:p w:rsidR="001259C6" w:rsidRDefault="00434587">
          <w:pPr>
            <w:pStyle w:val="B65FC92BB1279F4BA7563FE6FE759C51"/>
          </w:pPr>
          <w:r w:rsidRPr="003C3319">
            <w:t>Date</w:t>
          </w:r>
        </w:p>
      </w:docPartBody>
    </w:docPart>
    <w:docPart>
      <w:docPartPr>
        <w:name w:val="E92BCCCD9D8202438B946ACECC729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E7AD4-2F53-2F40-B969-EA94AA5CE052}"/>
      </w:docPartPr>
      <w:docPartBody>
        <w:p w:rsidR="001259C6" w:rsidRDefault="00434587">
          <w:pPr>
            <w:pStyle w:val="E92BCCCD9D8202438B946ACECC729DEA"/>
          </w:pPr>
          <w:r>
            <w:t>Project</w:t>
          </w:r>
        </w:p>
      </w:docPartBody>
    </w:docPart>
    <w:docPart>
      <w:docPartPr>
        <w:name w:val="DC61F9168F0D3D48880D636DCC6F5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EF839-B244-FA43-8CB1-B38E0E1114FF}"/>
      </w:docPartPr>
      <w:docPartBody>
        <w:p w:rsidR="001259C6" w:rsidRDefault="00434587">
          <w:pPr>
            <w:pStyle w:val="DC61F9168F0D3D48880D636DCC6F5F55"/>
          </w:pPr>
          <w: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7"/>
    <w:rsid w:val="001259C6"/>
    <w:rsid w:val="00434587"/>
    <w:rsid w:val="0086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2D3284FAF4CC4388FDDA0262864C38">
    <w:name w:val="3D2D3284FAF4CC4388FDDA0262864C38"/>
  </w:style>
  <w:style w:type="paragraph" w:customStyle="1" w:styleId="B65FC92BB1279F4BA7563FE6FE759C51">
    <w:name w:val="B65FC92BB1279F4BA7563FE6FE759C51"/>
  </w:style>
  <w:style w:type="paragraph" w:customStyle="1" w:styleId="E92BCCCD9D8202438B946ACECC729DEA">
    <w:name w:val="E92BCCCD9D8202438B946ACECC729DEA"/>
  </w:style>
  <w:style w:type="paragraph" w:customStyle="1" w:styleId="DC61F9168F0D3D48880D636DCC6F5F55">
    <w:name w:val="DC61F9168F0D3D48880D636DCC6F5F55"/>
  </w:style>
  <w:style w:type="paragraph" w:customStyle="1" w:styleId="5156AE303D09A64899B75CFCEB1E7E25">
    <w:name w:val="5156AE303D09A64899B75CFCEB1E7E25"/>
  </w:style>
  <w:style w:type="paragraph" w:customStyle="1" w:styleId="1C634D4443C91E41903B01B032ECBBA5">
    <w:name w:val="1C634D4443C91E41903B01B032ECB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{C6EA42C5-10FB-E347-95DC-B683DFA276D2}tf16402666.dotx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Abdirashid Yusuf</cp:lastModifiedBy>
  <cp:revision>3</cp:revision>
  <cp:lastPrinted>2019-11-19T22:54:00Z</cp:lastPrinted>
  <dcterms:created xsi:type="dcterms:W3CDTF">2019-11-19T22:54:00Z</dcterms:created>
  <dcterms:modified xsi:type="dcterms:W3CDTF">2019-11-19T22:54:00Z</dcterms:modified>
</cp:coreProperties>
</file>